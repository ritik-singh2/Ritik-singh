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5C5612" w:rsidRDefault="000C671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Ritik Singh</w:t>
            </w:r>
          </w:p>
        </w:tc>
      </w:tr>
      <w:tr w:rsidR="007E47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5C5612" w:rsidRDefault="005C561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5612">
              <w:rPr>
                <w:rFonts w:ascii="Times New Roman" w:eastAsia="Times New Roman" w:hAnsi="Times New Roman" w:cs="Times New Roman"/>
                <w:sz w:val="28"/>
                <w:szCs w:val="28"/>
              </w:rPr>
              <w:t>202170006</w:t>
            </w:r>
            <w:r w:rsidR="004502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E47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5C5612" w:rsidRDefault="005C561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561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Pr="005C5612" w:rsidRDefault="005C56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5612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Matrix Chain Multiplication</w:t>
            </w:r>
          </w:p>
        </w:tc>
      </w:tr>
      <w:tr w:rsidR="007E47CF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5C5612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5C5612" w:rsidRDefault="005C5612" w:rsidP="005C56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5612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Implementation of Matrix Chain Multiplication</w:t>
            </w:r>
          </w:p>
        </w:tc>
      </w:tr>
      <w:tr w:rsidR="007E47CF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861EE4" w:rsidRDefault="009933A8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  <w:r w:rsidR="00861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</w:p>
          <w:p w:rsidR="007E47CF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Pr="00861EE4" w:rsidRDefault="00861EE4" w:rsidP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>1. n   length[p]-1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2. for i ← 1 to n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3. do m [i, i] ← 0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4. for l ← 2 to n    // l is the chain length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5. do for i ← 1 to n-l + 1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6. do j ← i+ l -1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7. m[i,j] ←  ∞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8. for k  ← i to j-1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9. do q  ← m [i, k] + m [k + 1, j] + p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IN"/>
              </w:rPr>
              <w:t>i-1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p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IN"/>
              </w:rPr>
              <w:t>k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p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val="en-IN"/>
              </w:rPr>
              <w:t>j</w:t>
            </w: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ab/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10. If q &lt; m [i,j]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11. then m [i,j] ← q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12. s [i,j] ← k</w:t>
            </w:r>
          </w:p>
          <w:p w:rsidR="005C5612" w:rsidRPr="005C5612" w:rsidRDefault="005C5612" w:rsidP="005C5612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</w:pPr>
            <w:r w:rsidRPr="005C5612">
              <w:rPr>
                <w:rFonts w:ascii="Times New Roman" w:eastAsia="Times New Roman" w:hAnsi="Times New Roman" w:cs="Times New Roman"/>
                <w:sz w:val="32"/>
                <w:szCs w:val="32"/>
                <w:lang w:val="en-IN"/>
              </w:rPr>
              <w:t xml:space="preserve"> 13. return m and s.</w:t>
            </w:r>
          </w:p>
          <w:p w:rsidR="007E47CF" w:rsidRPr="005C5612" w:rsidRDefault="007E47C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7E47CF" w:rsidRPr="005C5612" w:rsidRDefault="007E47C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7E47CF" w:rsidRPr="005C5612" w:rsidRDefault="007E47C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7E47CF" w:rsidRPr="005C5612" w:rsidRDefault="007E47C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7E47CF" w:rsidRPr="005C5612" w:rsidRDefault="007E47C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7E47CF" w:rsidRPr="005C5612" w:rsidRDefault="007E47C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7E47CF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#include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&lt;stdio.h&gt;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#include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&lt;stdlib.h&gt;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*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&amp;&amp;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&gt;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*("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")"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"(M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)("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")"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&gt;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&amp;&amp;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"("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")*M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"("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")(M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&amp;&amp;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&amp;&amp;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"(M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&amp;&amp;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*(M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&amp;&amp;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"(M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)(M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*M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"("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")("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b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")"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lastRenderedPageBreak/>
              <w:t>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Chain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*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*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,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 }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]= min of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 {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       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 + 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 + (d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 = 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+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+ 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 = 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)=*(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)=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&lt;=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)&gt;(*(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)))){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       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 + 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 + (d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 = 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+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+ 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 = 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        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)=(*(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        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)=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       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 + M[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] + (d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*d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) = 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+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+ 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) =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),(*(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)*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)+(*(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))*(*(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))));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&gt;=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Chain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main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 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k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l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"Please enter the total number of matrix dimension sequence, you wanna multiply:"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scanf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,&amp;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Now enter all the order of matrices maintaining a proper sequence:"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 w:bidi="ar-SA"/>
              </w:rPr>
              <w:t>int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 w:bidi="ar-SA"/>
              </w:rPr>
              <w:t>// scanf("%d",&amp;A[i]);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 = (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rand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() % (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46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- 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15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 + 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) + 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15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Chain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A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  }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The matrix having minimum number of multiplication is: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for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=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&lt;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++){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if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&gt;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\t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-"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5C56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 w:bidi="ar-SA"/>
              </w:rPr>
              <w:t>else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\t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i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j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    }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 xml:space="preserve">So the minimum number of multiplication required is: 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%d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."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M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[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][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]);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The parenthesization would be like: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\t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Bracketing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0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2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,</w:t>
            </w:r>
            <w:r w:rsidRPr="005C561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 w:bidi="ar-SA"/>
              </w:rPr>
              <w:t>n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-</w:t>
            </w:r>
            <w:r w:rsidRPr="005C561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 w:bidi="ar-SA"/>
              </w:rPr>
              <w:t>1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    </w:t>
            </w:r>
            <w:r w:rsidRPr="005C561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 w:bidi="ar-SA"/>
              </w:rPr>
              <w:t>printf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(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 w:bidi="ar-SA"/>
              </w:rPr>
              <w:t>\n\n\n</w:t>
            </w:r>
            <w:r w:rsidRPr="005C56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 w:bidi="ar-SA"/>
              </w:rPr>
              <w:t>"</w:t>
            </w: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>);</w:t>
            </w:r>
          </w:p>
          <w:p w:rsidR="005C5612" w:rsidRPr="005C5612" w:rsidRDefault="005C5612" w:rsidP="005C5612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</w:pPr>
            <w:r w:rsidRPr="005C561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 w:bidi="ar-SA"/>
              </w:rPr>
              <w:t xml:space="preserve">}   </w:t>
            </w:r>
          </w:p>
          <w:p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03182F" w:rsidRDefault="009933A8" w:rsidP="0003182F">
            <w:pPr>
              <w:spacing w:line="240" w:lineRule="auto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  <w:r w:rsidR="005C5612">
              <w:rPr>
                <w:noProof/>
              </w:rPr>
              <w:t xml:space="preserve"> </w:t>
            </w:r>
          </w:p>
          <w:p w:rsidR="005C5612" w:rsidRPr="0003182F" w:rsidRDefault="0003182F" w:rsidP="0003182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182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EC48412" wp14:editId="6055624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173990</wp:posOffset>
                  </wp:positionV>
                  <wp:extent cx="5120640" cy="4241800"/>
                  <wp:effectExtent l="0" t="0" r="3810" b="6350"/>
                  <wp:wrapTight wrapText="bothSides">
                    <wp:wrapPolygon edited="0">
                      <wp:start x="0" y="0"/>
                      <wp:lineTo x="0" y="21535"/>
                      <wp:lineTo x="21536" y="21535"/>
                      <wp:lineTo x="2153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24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612" w:rsidRDefault="005C561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2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51B9688E" wp14:editId="4CDE2F6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197485</wp:posOffset>
                  </wp:positionV>
                  <wp:extent cx="5120640" cy="3488690"/>
                  <wp:effectExtent l="0" t="0" r="3810" b="0"/>
                  <wp:wrapTight wrapText="bothSides">
                    <wp:wrapPolygon edited="0">
                      <wp:start x="0" y="0"/>
                      <wp:lineTo x="0" y="21466"/>
                      <wp:lineTo x="21536" y="21466"/>
                      <wp:lineTo x="2153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4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2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4F279C7" wp14:editId="4262DDD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203200</wp:posOffset>
                  </wp:positionV>
                  <wp:extent cx="5112385" cy="4064000"/>
                  <wp:effectExtent l="0" t="0" r="0" b="0"/>
                  <wp:wrapTight wrapText="bothSides">
                    <wp:wrapPolygon edited="0">
                      <wp:start x="0" y="0"/>
                      <wp:lineTo x="0" y="21465"/>
                      <wp:lineTo x="21490" y="21465"/>
                      <wp:lineTo x="2149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40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2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E8FB864" wp14:editId="01DEC25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28575</wp:posOffset>
                  </wp:positionV>
                  <wp:extent cx="5112385" cy="3806190"/>
                  <wp:effectExtent l="0" t="0" r="0" b="3810"/>
                  <wp:wrapTight wrapText="bothSides">
                    <wp:wrapPolygon edited="0">
                      <wp:start x="0" y="0"/>
                      <wp:lineTo x="0" y="21514"/>
                      <wp:lineTo x="21490" y="21514"/>
                      <wp:lineTo x="21490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385" cy="38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82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035CBF3C" wp14:editId="1684E13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-7860030</wp:posOffset>
                  </wp:positionV>
                  <wp:extent cx="5120640" cy="4203700"/>
                  <wp:effectExtent l="0" t="0" r="3810" b="6350"/>
                  <wp:wrapTight wrapText="bothSides">
                    <wp:wrapPolygon edited="0">
                      <wp:start x="0" y="0"/>
                      <wp:lineTo x="0" y="21535"/>
                      <wp:lineTo x="21536" y="21535"/>
                      <wp:lineTo x="2153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20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3182F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4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AF8F866" wp14:editId="52713B7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0</wp:posOffset>
                  </wp:positionV>
                  <wp:extent cx="5089525" cy="3778250"/>
                  <wp:effectExtent l="0" t="0" r="0" b="0"/>
                  <wp:wrapTight wrapText="bothSides">
                    <wp:wrapPolygon edited="0">
                      <wp:start x="0" y="0"/>
                      <wp:lineTo x="0" y="21455"/>
                      <wp:lineTo x="21506" y="21455"/>
                      <wp:lineTo x="21506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525" cy="377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4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7F23EB32" wp14:editId="3266219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150495</wp:posOffset>
                  </wp:positionV>
                  <wp:extent cx="5089525" cy="4295140"/>
                  <wp:effectExtent l="0" t="0" r="0" b="0"/>
                  <wp:wrapTight wrapText="bothSides">
                    <wp:wrapPolygon edited="0">
                      <wp:start x="0" y="0"/>
                      <wp:lineTo x="0" y="21459"/>
                      <wp:lineTo x="21506" y="21459"/>
                      <wp:lineTo x="2150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52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4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5E7D2AC0" wp14:editId="4F61FEA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310505" cy="3943350"/>
                  <wp:effectExtent l="0" t="0" r="4445" b="0"/>
                  <wp:wrapTight wrapText="bothSides">
                    <wp:wrapPolygon edited="0">
                      <wp:start x="0" y="0"/>
                      <wp:lineTo x="0" y="21496"/>
                      <wp:lineTo x="21541" y="21496"/>
                      <wp:lineTo x="21541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0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4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4CE2BC5A" wp14:editId="10DFEFF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101600</wp:posOffset>
                  </wp:positionV>
                  <wp:extent cx="5304155" cy="414147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89" y="21461"/>
                      <wp:lineTo x="21489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155" cy="414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182F" w:rsidRDefault="0003182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F25B42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B42" w:rsidRDefault="00A24BDF" w:rsidP="005C5612">
            <w:pPr>
              <w:tabs>
                <w:tab w:val="left" w:pos="249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D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06199B59" wp14:editId="4C98092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205740</wp:posOffset>
                  </wp:positionV>
                  <wp:extent cx="5311600" cy="3368332"/>
                  <wp:effectExtent l="0" t="0" r="3810" b="3810"/>
                  <wp:wrapTight wrapText="bothSides">
                    <wp:wrapPolygon edited="0">
                      <wp:start x="0" y="0"/>
                      <wp:lineTo x="0" y="21502"/>
                      <wp:lineTo x="21538" y="21502"/>
                      <wp:lineTo x="21538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0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BD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596FF0C3" wp14:editId="355E4F7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142875</wp:posOffset>
                  </wp:positionV>
                  <wp:extent cx="5311140" cy="3710940"/>
                  <wp:effectExtent l="0" t="0" r="3810" b="3810"/>
                  <wp:wrapTight wrapText="bothSides">
                    <wp:wrapPolygon edited="0">
                      <wp:start x="0" y="0"/>
                      <wp:lineTo x="0" y="21511"/>
                      <wp:lineTo x="21538" y="21511"/>
                      <wp:lineTo x="21538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3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4BDF" w:rsidRPr="00A24BDF" w:rsidRDefault="00A24BDF" w:rsidP="00A24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61EE4" w:rsidRDefault="00861EE4">
            <w:pPr>
              <w:spacing w:line="240" w:lineRule="auto"/>
            </w:pP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7E47CF" w:rsidRDefault="000318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and Learned the Matrix Chain Multiplication Algorithm.</w:t>
            </w:r>
          </w:p>
        </w:tc>
      </w:tr>
    </w:tbl>
    <w:p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39"/>
    <w:rsid w:val="0003182F"/>
    <w:rsid w:val="000C6719"/>
    <w:rsid w:val="002B0139"/>
    <w:rsid w:val="004502A8"/>
    <w:rsid w:val="005C5612"/>
    <w:rsid w:val="007E47CF"/>
    <w:rsid w:val="00861EE4"/>
    <w:rsid w:val="009933A8"/>
    <w:rsid w:val="00A24BDF"/>
    <w:rsid w:val="00C22969"/>
    <w:rsid w:val="00E5563D"/>
    <w:rsid w:val="00F2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B400"/>
  <w15:chartTrackingRefBased/>
  <w15:docId w15:val="{F5A248B5-B257-42D6-95BA-0CFB3931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customStyle="1" w:styleId="msonormal0">
    <w:name w:val="msonormal"/>
    <w:basedOn w:val="Normal"/>
    <w:rsid w:val="005C561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kik\Desktop\IV%20Sem\DAA\All%20Codes(DAA)%20Sem%204\Codes\Exp5\Exp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Exp5</Template>
  <TotalTime>1</TotalTime>
  <Pages>10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</dc:creator>
  <cp:keywords/>
  <cp:lastModifiedBy>Loukik Tayshete</cp:lastModifiedBy>
  <cp:revision>3</cp:revision>
  <dcterms:created xsi:type="dcterms:W3CDTF">2023-03-26T13:08:00Z</dcterms:created>
  <dcterms:modified xsi:type="dcterms:W3CDTF">2023-03-27T04:01:00Z</dcterms:modified>
  <dc:language>en-IN</dc:language>
</cp:coreProperties>
</file>